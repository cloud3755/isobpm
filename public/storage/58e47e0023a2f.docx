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1"/>
          <w14:ligatures w14:val="none"/>
          <w14:numForm w14:val="default"/>
        </w:rPr>
        <w:alias w:val="Nombre del currículo"/>
        <w:tag w:val="Nombre del currículo"/>
        <w:id w:val="-925414414"/>
        <w:placeholder>
          <w:docPart w:val="E210F5A783EE4B5DA90F8C92DCA98B56"/>
        </w:placeholder>
        <w:docPartList>
          <w:docPartGallery w:val="Quick Parts"/>
          <w:docPartCategory w:val=" Nombre del currículo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7382"/>
            <w:gridCol w:w="2738"/>
          </w:tblGrid>
          <w:tr w:rsidR="00CA11C6">
            <w:trPr>
              <w:trHeight w:val="720"/>
              <w:jc w:val="center"/>
            </w:trPr>
            <w:tc>
              <w:tcPr>
                <w:tcW w:w="4367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E37874" w:rsidRDefault="00E220A0">
                <w:pPr>
                  <w:pStyle w:val="Nombre"/>
                  <w:jc w:val="center"/>
                </w:pPr>
                <w:sdt>
                  <w:sdtPr>
                    <w:rPr>
                      <w:b w:val="0"/>
                      <w:bCs/>
                    </w:rPr>
                    <w:alias w:val="Autor"/>
                    <w:id w:val="1866093204"/>
                    <w:placeholder>
                      <w:docPart w:val="1BDB2A86620B4D7DB9C8876EEC6861C4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E37874">
                      <w:rPr>
                        <w:b w:val="0"/>
                        <w:bCs/>
                      </w:rPr>
                      <w:t>Arturo De la Torre Quezada</w:t>
                    </w:r>
                  </w:sdtContent>
                </w:sdt>
              </w:p>
            </w:tc>
            <w:tc>
              <w:tcPr>
                <w:tcW w:w="633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</w:tcPr>
              <w:p w:rsidR="00E37874" w:rsidRDefault="00CA11C6">
                <w:pPr>
                  <w:pStyle w:val="Sinespaciado"/>
                  <w:ind w:left="71" w:hanging="71"/>
                  <w:jc w:val="right"/>
                  <w:rPr>
                    <w:spacing w:val="-24"/>
                  </w:rPr>
                </w:pPr>
                <w:r>
                  <w:rPr>
                    <w:noProof/>
                    <w:spacing w:val="-24"/>
                    <w:lang w:val="es-MX" w:eastAsia="es-MX"/>
                  </w:rPr>
                  <w:drawing>
                    <wp:inline distT="0" distB="0" distL="0" distR="0" wp14:anchorId="7C00C441" wp14:editId="4475E155">
                      <wp:extent cx="1638908" cy="1085850"/>
                      <wp:effectExtent l="0" t="0" r="0" b="0"/>
                      <wp:docPr id="6" name="Imagen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uno.jpg"/>
                              <pic:cNvPicPr/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65965" cy="110377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CA11C6">
            <w:trPr>
              <w:trHeight w:val="288"/>
              <w:jc w:val="center"/>
            </w:trPr>
            <w:tc>
              <w:tcPr>
                <w:tcW w:w="4367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E37874" w:rsidRDefault="00E220A0" w:rsidP="00E37874">
                <w:pPr>
                  <w:pStyle w:val="Sinespaciado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 w:val="18"/>
                      <w:szCs w:val="18"/>
                    </w:rPr>
                    <w:alias w:val="Dirección"/>
                    <w:id w:val="1097367308"/>
                    <w:placeholder>
                      <w:docPart w:val="3B47B85633E14EE18D46668ED4DA9F01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E37874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</w:sdtContent>
                </w:sdt>
              </w:p>
            </w:tc>
            <w:tc>
              <w:tcPr>
                <w:tcW w:w="633" w:type="pct"/>
                <w:vMerge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E37874" w:rsidRDefault="00E37874">
                <w:pPr>
                  <w:pStyle w:val="Sinespaciado"/>
                </w:pPr>
              </w:p>
            </w:tc>
          </w:tr>
          <w:tr w:rsidR="00CA11C6">
            <w:trPr>
              <w:trHeight w:val="80"/>
              <w:jc w:val="center"/>
            </w:trPr>
            <w:tc>
              <w:tcPr>
                <w:tcW w:w="4367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E37874" w:rsidRDefault="00E220A0" w:rsidP="000011DC">
                <w:pPr>
                  <w:pStyle w:val="Sinespaciado"/>
                  <w:jc w:val="center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Teléfono"/>
                    <w:id w:val="1465078255"/>
                    <w:placeholder>
                      <w:docPart w:val="20DE99B2B8D140ACA5C6046F9B11271B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0011DC">
                      <w:rPr>
                        <w:color w:val="93A299" w:themeColor="accent1"/>
                        <w:sz w:val="18"/>
                        <w:szCs w:val="18"/>
                      </w:rPr>
                      <w:t>3310153121</w:t>
                    </w:r>
                  </w:sdtContent>
                </w:sdt>
                <w:r w:rsidR="00E37874">
                  <w:rPr>
                    <w:color w:val="93A299" w:themeColor="accent1"/>
                    <w:sz w:val="18"/>
                    <w:szCs w:val="18"/>
                  </w:rPr>
                  <w:t xml:space="preserve">  ▪  </w:t>
                </w:r>
                <w:r w:rsidR="00E37874"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Dirección de correo electrónico"/>
                    <w:id w:val="-1613197031"/>
                    <w:placeholder>
                      <w:docPart w:val="2140EE13DF7F42E19CEAF4536D55D795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E37874">
                      <w:rPr>
                        <w:color w:val="93A299" w:themeColor="accent1"/>
                        <w:sz w:val="18"/>
                        <w:szCs w:val="18"/>
                      </w:rPr>
                      <w:t>arturodlt83@gmail.com</w:t>
                    </w:r>
                  </w:sdtContent>
                </w:sdt>
                <w:r w:rsidR="00E37874">
                  <w:rPr>
                    <w:color w:val="93A299" w:themeColor="accent1"/>
                    <w:sz w:val="18"/>
                    <w:szCs w:val="18"/>
                  </w:rPr>
                  <w:t xml:space="preserve">   ▪  </w:t>
                </w:r>
                <w:r w:rsidR="00E37874"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id w:val="-1077054340"/>
                    <w:placeholder>
                      <w:docPart w:val="BC2FF4D0FB74456F8B4F92394F309D7A"/>
                    </w:placeholder>
                    <w:text/>
                  </w:sdtPr>
                  <w:sdtEndPr/>
                  <w:sdtContent>
                    <w:r w:rsidR="00185952">
                      <w:rPr>
                        <w:color w:val="93A299" w:themeColor="accent1"/>
                        <w:sz w:val="18"/>
                        <w:szCs w:val="18"/>
                      </w:rPr>
                      <w:t xml:space="preserve"> </w:t>
                    </w:r>
                  </w:sdtContent>
                </w:sdt>
              </w:p>
            </w:tc>
            <w:tc>
              <w:tcPr>
                <w:tcW w:w="633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E37874" w:rsidRDefault="00E37874">
                <w:pPr>
                  <w:pStyle w:val="Sinespaciado"/>
                </w:pPr>
              </w:p>
            </w:tc>
          </w:tr>
        </w:tbl>
        <w:p w:rsidR="00EC0146" w:rsidRDefault="00E220A0">
          <w:pPr>
            <w:rPr>
              <w:b/>
              <w:bCs/>
            </w:rPr>
          </w:pPr>
        </w:p>
      </w:sdtContent>
    </w:sdt>
    <w:p w:rsidR="00EC0146" w:rsidRDefault="00C51129">
      <w:pPr>
        <w:pStyle w:val="Encabezadodeseccin"/>
      </w:pPr>
      <w:r>
        <w:t>Objetivos</w:t>
      </w:r>
    </w:p>
    <w:p w:rsidR="0021780E" w:rsidRDefault="00E37874">
      <w:r>
        <w:t>El principal objetivo para mi es aprender día con día y con eso que aprendo poder dar solución a los problemas los cuales se presenten en la empresa en la cual me encuentre laborando</w:t>
      </w:r>
    </w:p>
    <w:p w:rsidR="00EC0146" w:rsidRDefault="0021780E">
      <w:r>
        <w:t>Superarme en el área laboral y en el área académica</w:t>
      </w:r>
      <w:r w:rsidR="00E37874">
        <w:t xml:space="preserve"> </w:t>
      </w:r>
    </w:p>
    <w:p w:rsidR="00EC0146" w:rsidRDefault="00C51129">
      <w:pPr>
        <w:pStyle w:val="Encabezadodeseccin"/>
      </w:pPr>
      <w:r>
        <w:t>Experiencia</w:t>
      </w:r>
    </w:p>
    <w:p w:rsidR="0021780E" w:rsidRDefault="0021780E">
      <w:pPr>
        <w:spacing w:line="264" w:lineRule="auto"/>
        <w:rPr>
          <w:color w:val="564B3C" w:themeColor="text2"/>
        </w:rPr>
      </w:pPr>
      <w:r>
        <w:rPr>
          <w:color w:val="564B3C" w:themeColor="text2"/>
        </w:rPr>
        <w:t>Realizando programas en lenguajes c,</w:t>
      </w:r>
      <w:r w:rsidR="00161B70">
        <w:rPr>
          <w:color w:val="564B3C" w:themeColor="text2"/>
        </w:rPr>
        <w:t xml:space="preserve"> </w:t>
      </w:r>
      <w:proofErr w:type="spellStart"/>
      <w:r>
        <w:rPr>
          <w:color w:val="564B3C" w:themeColor="text2"/>
        </w:rPr>
        <w:t>c++</w:t>
      </w:r>
      <w:proofErr w:type="spellEnd"/>
      <w:r>
        <w:rPr>
          <w:color w:val="564B3C" w:themeColor="text2"/>
        </w:rPr>
        <w:t>,</w:t>
      </w:r>
      <w:r w:rsidR="00161B70">
        <w:rPr>
          <w:color w:val="564B3C" w:themeColor="text2"/>
        </w:rPr>
        <w:t xml:space="preserve"> </w:t>
      </w:r>
      <w:r>
        <w:rPr>
          <w:color w:val="564B3C" w:themeColor="text2"/>
        </w:rPr>
        <w:t>c#</w:t>
      </w:r>
      <w:r w:rsidR="00E452FC">
        <w:rPr>
          <w:color w:val="564B3C" w:themeColor="text2"/>
        </w:rPr>
        <w:t>.</w:t>
      </w:r>
    </w:p>
    <w:p w:rsidR="00DF1ACA" w:rsidRDefault="00DF1ACA">
      <w:pPr>
        <w:spacing w:line="264" w:lineRule="auto"/>
        <w:rPr>
          <w:color w:val="564B3C" w:themeColor="text2"/>
        </w:rPr>
      </w:pPr>
      <w:r>
        <w:rPr>
          <w:color w:val="564B3C" w:themeColor="text2"/>
        </w:rPr>
        <w:t>Programación en MVC</w:t>
      </w:r>
    </w:p>
    <w:p w:rsidR="00E452FC" w:rsidRDefault="00E452FC">
      <w:pPr>
        <w:spacing w:line="264" w:lineRule="auto"/>
        <w:rPr>
          <w:color w:val="564B3C" w:themeColor="text2"/>
        </w:rPr>
      </w:pPr>
      <w:r>
        <w:rPr>
          <w:color w:val="564B3C" w:themeColor="text2"/>
        </w:rPr>
        <w:t xml:space="preserve">Conocimiento básico de </w:t>
      </w:r>
      <w:proofErr w:type="spellStart"/>
      <w:r>
        <w:rPr>
          <w:color w:val="564B3C" w:themeColor="text2"/>
        </w:rPr>
        <w:t>php</w:t>
      </w:r>
      <w:proofErr w:type="spellEnd"/>
      <w:r>
        <w:rPr>
          <w:color w:val="564B3C" w:themeColor="text2"/>
        </w:rPr>
        <w:t>,</w:t>
      </w:r>
      <w:r w:rsidR="003F3902">
        <w:rPr>
          <w:color w:val="564B3C" w:themeColor="text2"/>
        </w:rPr>
        <w:t xml:space="preserve"> </w:t>
      </w:r>
      <w:proofErr w:type="spellStart"/>
      <w:r w:rsidR="003F3902">
        <w:rPr>
          <w:color w:val="564B3C" w:themeColor="text2"/>
        </w:rPr>
        <w:t>mysql</w:t>
      </w:r>
      <w:proofErr w:type="spellEnd"/>
      <w:r w:rsidR="003F3902">
        <w:rPr>
          <w:color w:val="564B3C" w:themeColor="text2"/>
        </w:rPr>
        <w:t xml:space="preserve"> y java.</w:t>
      </w:r>
    </w:p>
    <w:p w:rsidR="00EC0146" w:rsidRDefault="009803B8">
      <w:pPr>
        <w:spacing w:line="264" w:lineRule="auto"/>
        <w:rPr>
          <w:color w:val="564B3C" w:themeColor="text2"/>
        </w:rPr>
      </w:pPr>
      <w:r>
        <w:rPr>
          <w:color w:val="564B3C" w:themeColor="text2"/>
        </w:rPr>
        <w:t xml:space="preserve">Experiencia </w:t>
      </w:r>
      <w:r w:rsidR="00EC2D9E">
        <w:rPr>
          <w:color w:val="564B3C" w:themeColor="text2"/>
        </w:rPr>
        <w:t>nivel Medio</w:t>
      </w:r>
      <w:r w:rsidR="00161B70">
        <w:rPr>
          <w:color w:val="564B3C" w:themeColor="text2"/>
        </w:rPr>
        <w:t xml:space="preserve"> </w:t>
      </w:r>
      <w:r w:rsidR="0021780E">
        <w:rPr>
          <w:color w:val="564B3C" w:themeColor="text2"/>
        </w:rPr>
        <w:t xml:space="preserve">en </w:t>
      </w:r>
      <w:r w:rsidR="0068261B">
        <w:rPr>
          <w:color w:val="564B3C" w:themeColor="text2"/>
        </w:rPr>
        <w:t>office</w:t>
      </w:r>
      <w:r w:rsidR="00E452FC">
        <w:rPr>
          <w:color w:val="564B3C" w:themeColor="text2"/>
        </w:rPr>
        <w:t>.</w:t>
      </w:r>
    </w:p>
    <w:p w:rsidR="00E452FC" w:rsidRDefault="00E452FC">
      <w:pPr>
        <w:spacing w:line="264" w:lineRule="auto"/>
        <w:rPr>
          <w:color w:val="564B3C" w:themeColor="text2"/>
        </w:rPr>
      </w:pPr>
      <w:r>
        <w:rPr>
          <w:color w:val="564B3C" w:themeColor="text2"/>
        </w:rPr>
        <w:t>Instalación de software y paquetería de Windows.</w:t>
      </w:r>
    </w:p>
    <w:p w:rsidR="00A25889" w:rsidRDefault="00A25889">
      <w:pPr>
        <w:spacing w:line="264" w:lineRule="auto"/>
        <w:rPr>
          <w:color w:val="564B3C" w:themeColor="text2"/>
        </w:rPr>
      </w:pPr>
      <w:r>
        <w:rPr>
          <w:color w:val="564B3C" w:themeColor="text2"/>
        </w:rPr>
        <w:t xml:space="preserve">Mantenimiento preventivo en equipo de </w:t>
      </w:r>
      <w:r w:rsidR="00161B70">
        <w:rPr>
          <w:color w:val="564B3C" w:themeColor="text2"/>
        </w:rPr>
        <w:t>cómputo</w:t>
      </w:r>
    </w:p>
    <w:p w:rsidR="00A25889" w:rsidRDefault="00A25889">
      <w:pPr>
        <w:spacing w:line="264" w:lineRule="auto"/>
        <w:rPr>
          <w:color w:val="564B3C" w:themeColor="text2"/>
        </w:rPr>
      </w:pPr>
      <w:r>
        <w:rPr>
          <w:color w:val="564B3C" w:themeColor="text2"/>
        </w:rPr>
        <w:t xml:space="preserve">Conocimiento básico en server de Windows </w:t>
      </w:r>
    </w:p>
    <w:p w:rsidR="00C9267F" w:rsidRDefault="00C9267F">
      <w:pPr>
        <w:spacing w:line="264" w:lineRule="auto"/>
        <w:rPr>
          <w:color w:val="564B3C" w:themeColor="text2"/>
        </w:rPr>
      </w:pPr>
      <w:r>
        <w:rPr>
          <w:color w:val="564B3C" w:themeColor="text2"/>
        </w:rPr>
        <w:t>Instalación de cámaras</w:t>
      </w:r>
      <w:r w:rsidR="00505205">
        <w:rPr>
          <w:color w:val="564B3C" w:themeColor="text2"/>
        </w:rPr>
        <w:t>.</w:t>
      </w:r>
    </w:p>
    <w:p w:rsidR="00DF1ACA" w:rsidRDefault="00DF1ACA">
      <w:pPr>
        <w:spacing w:line="264" w:lineRule="auto"/>
        <w:rPr>
          <w:color w:val="564B3C" w:themeColor="text2"/>
        </w:rPr>
      </w:pPr>
      <w:r>
        <w:rPr>
          <w:color w:val="564B3C" w:themeColor="text2"/>
        </w:rPr>
        <w:t xml:space="preserve">Manejo de ALM para </w:t>
      </w:r>
      <w:proofErr w:type="spellStart"/>
      <w:r>
        <w:rPr>
          <w:color w:val="564B3C" w:themeColor="text2"/>
        </w:rPr>
        <w:t>callcenter</w:t>
      </w:r>
      <w:proofErr w:type="spellEnd"/>
      <w:r>
        <w:rPr>
          <w:color w:val="564B3C" w:themeColor="text2"/>
        </w:rPr>
        <w:t xml:space="preserve"> de </w:t>
      </w:r>
      <w:proofErr w:type="spellStart"/>
      <w:r>
        <w:rPr>
          <w:color w:val="564B3C" w:themeColor="text2"/>
        </w:rPr>
        <w:t>aspect</w:t>
      </w:r>
      <w:proofErr w:type="spellEnd"/>
      <w:r>
        <w:rPr>
          <w:color w:val="564B3C" w:themeColor="text2"/>
        </w:rPr>
        <w:t>.</w:t>
      </w:r>
    </w:p>
    <w:p w:rsidR="00DF1ACA" w:rsidRDefault="00DF1ACA">
      <w:pPr>
        <w:spacing w:line="264" w:lineRule="auto"/>
        <w:rPr>
          <w:color w:val="000000" w:themeColor="text1"/>
        </w:rPr>
      </w:pPr>
      <w:r>
        <w:rPr>
          <w:color w:val="564B3C" w:themeColor="text2"/>
        </w:rPr>
        <w:t xml:space="preserve">Manejo de base de datos en </w:t>
      </w:r>
      <w:proofErr w:type="spellStart"/>
      <w:r>
        <w:rPr>
          <w:color w:val="564B3C" w:themeColor="text2"/>
        </w:rPr>
        <w:t>sql</w:t>
      </w:r>
      <w:proofErr w:type="spellEnd"/>
      <w:r>
        <w:rPr>
          <w:color w:val="564B3C" w:themeColor="text2"/>
        </w:rPr>
        <w:t xml:space="preserve"> server en consultas, creación de </w:t>
      </w:r>
      <w:proofErr w:type="spellStart"/>
      <w:r w:rsidRPr="00DF1ACA">
        <w:rPr>
          <w:color w:val="564B3C" w:themeColor="text2"/>
        </w:rPr>
        <w:t>stored</w:t>
      </w:r>
      <w:proofErr w:type="spellEnd"/>
      <w:r w:rsidRPr="00DF1ACA">
        <w:rPr>
          <w:color w:val="564B3C" w:themeColor="text2"/>
        </w:rPr>
        <w:t xml:space="preserve"> </w:t>
      </w:r>
      <w:proofErr w:type="spellStart"/>
      <w:r w:rsidRPr="00DF1ACA">
        <w:rPr>
          <w:color w:val="564B3C" w:themeColor="text2"/>
        </w:rPr>
        <w:t>procedure</w:t>
      </w:r>
      <w:proofErr w:type="spellEnd"/>
      <w:r>
        <w:rPr>
          <w:color w:val="564B3C" w:themeColor="text2"/>
        </w:rPr>
        <w:t xml:space="preserve"> y </w:t>
      </w:r>
      <w:proofErr w:type="spellStart"/>
      <w:r>
        <w:rPr>
          <w:color w:val="564B3C" w:themeColor="text2"/>
        </w:rPr>
        <w:t>trigers</w:t>
      </w:r>
      <w:proofErr w:type="spellEnd"/>
      <w:r>
        <w:rPr>
          <w:color w:val="564B3C" w:themeColor="text2"/>
        </w:rPr>
        <w:t>.</w:t>
      </w:r>
    </w:p>
    <w:p w:rsidR="00EC0146" w:rsidRDefault="00C51129">
      <w:pPr>
        <w:pStyle w:val="Encabezadodeseccin"/>
      </w:pPr>
      <w:r>
        <w:t>Aptitudes</w:t>
      </w:r>
    </w:p>
    <w:p w:rsidR="00EC0146" w:rsidRDefault="0021780E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 xml:space="preserve">Solucionar problemas </w:t>
      </w:r>
      <w:proofErr w:type="spellStart"/>
      <w:r w:rsidR="00DF1ACA">
        <w:rPr>
          <w:color w:val="40382D" w:themeColor="text2" w:themeShade="BF"/>
        </w:rPr>
        <w:t>informaticos</w:t>
      </w:r>
      <w:proofErr w:type="spellEnd"/>
    </w:p>
    <w:p w:rsidR="0068261B" w:rsidRDefault="0068261B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Fácil aprendizaje</w:t>
      </w:r>
    </w:p>
    <w:p w:rsidR="009803B8" w:rsidRDefault="009803B8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t>Tengo la aptitud de poderme relacionar bien con las personas</w:t>
      </w:r>
    </w:p>
    <w:p w:rsidR="0068261B" w:rsidRDefault="0068261B">
      <w:pPr>
        <w:pStyle w:val="Encabezadodeseccin"/>
      </w:pPr>
      <w:r>
        <w:t>Experiencia Laboral</w:t>
      </w:r>
    </w:p>
    <w:p w:rsidR="0068261B" w:rsidRDefault="00D81BC0" w:rsidP="0068261B">
      <w:r>
        <w:t xml:space="preserve">Apoyo de atención a clientes     </w:t>
      </w:r>
      <w:r w:rsidR="0068261B">
        <w:t>Atención Telefónica</w:t>
      </w:r>
      <w:r w:rsidR="0068261B">
        <w:tab/>
        <w:t xml:space="preserve">23/03/2011 - </w:t>
      </w:r>
      <w:r w:rsidR="0068261B">
        <w:tab/>
        <w:t>12-02-2013</w:t>
      </w:r>
    </w:p>
    <w:p w:rsidR="00E452FC" w:rsidRDefault="0025567B" w:rsidP="0068261B">
      <w:r>
        <w:t>Apoyo a su</w:t>
      </w:r>
      <w:r w:rsidR="008F4599">
        <w:t>pervisor soporte</w:t>
      </w:r>
      <w:r>
        <w:t xml:space="preserve">        </w:t>
      </w:r>
      <w:r w:rsidR="00E452FC">
        <w:t>Iusacell</w:t>
      </w:r>
      <w:r w:rsidR="00E452FC">
        <w:tab/>
      </w:r>
      <w:r w:rsidR="00E452FC">
        <w:tab/>
        <w:t>18/09/2013 -</w:t>
      </w:r>
      <w:r w:rsidR="00E452FC">
        <w:tab/>
        <w:t xml:space="preserve"> 11/05/2015</w:t>
      </w:r>
      <w:r w:rsidR="00E452FC">
        <w:tab/>
      </w:r>
    </w:p>
    <w:p w:rsidR="00E82BE7" w:rsidRDefault="00E82BE7" w:rsidP="0068261B">
      <w:r>
        <w:t>Servicio social en UDG manteni</w:t>
      </w:r>
      <w:r w:rsidR="00B95225">
        <w:t>miento de computadoras</w:t>
      </w:r>
      <w:r w:rsidR="00F20128">
        <w:t xml:space="preserve"> Durante 6</w:t>
      </w:r>
      <w:r>
        <w:t xml:space="preserve"> meses</w:t>
      </w:r>
    </w:p>
    <w:p w:rsidR="00E82BE7" w:rsidRDefault="00E82BE7" w:rsidP="0068261B">
      <w:r>
        <w:t>Talle</w:t>
      </w:r>
      <w:r w:rsidR="00B95225">
        <w:t xml:space="preserve">r de electrónica </w:t>
      </w:r>
      <w:r w:rsidR="00B95225">
        <w:tab/>
      </w:r>
      <w:r w:rsidR="00B95225">
        <w:tab/>
      </w:r>
      <w:r w:rsidR="00B95225">
        <w:tab/>
        <w:t>Auxiliar</w:t>
      </w:r>
      <w:r w:rsidR="00B95225">
        <w:tab/>
      </w:r>
      <w:r w:rsidR="00B95225">
        <w:tab/>
      </w:r>
      <w:r w:rsidR="00B95225">
        <w:tab/>
        <w:t>6</w:t>
      </w:r>
      <w:r>
        <w:t xml:space="preserve"> meses</w:t>
      </w:r>
    </w:p>
    <w:p w:rsidR="00DF1ACA" w:rsidRPr="0068261B" w:rsidRDefault="00DF1ACA" w:rsidP="0068261B">
      <w:r>
        <w:t xml:space="preserve">Analista de datos </w:t>
      </w:r>
      <w:proofErr w:type="spellStart"/>
      <w:r>
        <w:t>jr</w:t>
      </w:r>
      <w:proofErr w:type="spellEnd"/>
      <w:r>
        <w:tab/>
      </w:r>
      <w:r>
        <w:tab/>
      </w:r>
      <w:proofErr w:type="spellStart"/>
      <w:r>
        <w:t>Credomatic</w:t>
      </w:r>
      <w:proofErr w:type="spellEnd"/>
      <w:r>
        <w:t xml:space="preserve"> de </w:t>
      </w:r>
      <w:proofErr w:type="spellStart"/>
      <w:r>
        <w:t>mexico</w:t>
      </w:r>
      <w:proofErr w:type="spellEnd"/>
      <w:r>
        <w:tab/>
        <w:t>08/08/2016 - actual</w:t>
      </w:r>
    </w:p>
    <w:p w:rsidR="0068261B" w:rsidRDefault="00C51129" w:rsidP="0068261B">
      <w:pPr>
        <w:rPr>
          <w:b/>
        </w:rPr>
      </w:pPr>
      <w:r w:rsidRPr="0068261B">
        <w:rPr>
          <w:b/>
        </w:rPr>
        <w:t>Educación</w:t>
      </w:r>
    </w:p>
    <w:p w:rsidR="0068261B" w:rsidRPr="0068261B" w:rsidRDefault="0068261B" w:rsidP="0068261B">
      <w:pPr>
        <w:rPr>
          <w:b/>
        </w:rPr>
      </w:pPr>
      <w:r>
        <w:rPr>
          <w:color w:val="564B3C" w:themeColor="text2"/>
        </w:rPr>
        <w:t>Lic. Informática</w:t>
      </w:r>
    </w:p>
    <w:p w:rsidR="00EC0146" w:rsidRDefault="0068261B">
      <w:pPr>
        <w:pStyle w:val="Subseccin"/>
      </w:pPr>
      <w:r>
        <w:rPr>
          <w:color w:val="564B3C" w:themeColor="text2"/>
        </w:rPr>
        <w:lastRenderedPageBreak/>
        <w:t xml:space="preserve">Centro Universitario de Ciencias Exactas e Ingenierías (CUCEI) </w:t>
      </w:r>
    </w:p>
    <w:p w:rsidR="0068261B" w:rsidRDefault="0068261B" w:rsidP="0068261B">
      <w:pPr>
        <w:spacing w:after="0" w:line="240" w:lineRule="auto"/>
        <w:rPr>
          <w:color w:val="564B3C" w:themeColor="text2"/>
        </w:rPr>
      </w:pPr>
      <w:r>
        <w:rPr>
          <w:color w:val="564B3C" w:themeColor="text2"/>
        </w:rPr>
        <w:t>En curso</w:t>
      </w:r>
    </w:p>
    <w:p w:rsidR="00CC30A8" w:rsidRDefault="00CC30A8" w:rsidP="0068261B">
      <w:pPr>
        <w:spacing w:after="0" w:line="240" w:lineRule="auto"/>
        <w:rPr>
          <w:rFonts w:asciiTheme="majorHAnsi" w:eastAsiaTheme="majorEastAsia" w:hAnsiTheme="majorHAnsi" w:cstheme="majorBidi"/>
          <w:color w:val="93A299" w:themeColor="accent1"/>
          <w:spacing w:val="24"/>
        </w:rPr>
      </w:pPr>
    </w:p>
    <w:p w:rsidR="009803B8" w:rsidRDefault="009803B8" w:rsidP="0068261B">
      <w:pPr>
        <w:spacing w:after="0" w:line="240" w:lineRule="auto"/>
        <w:rPr>
          <w:color w:val="000000" w:themeColor="text1" w:themeShade="BF"/>
        </w:rPr>
      </w:pPr>
    </w:p>
    <w:p w:rsidR="00E14322" w:rsidRDefault="00E14322" w:rsidP="0068261B">
      <w:pPr>
        <w:spacing w:after="0" w:line="240" w:lineRule="auto"/>
        <w:rPr>
          <w:b/>
          <w:color w:val="000000" w:themeColor="text1" w:themeShade="BF"/>
        </w:rPr>
      </w:pPr>
    </w:p>
    <w:p w:rsidR="009803B8" w:rsidRDefault="009803B8" w:rsidP="0068261B">
      <w:pPr>
        <w:spacing w:after="0" w:line="240" w:lineRule="auto"/>
        <w:rPr>
          <w:b/>
          <w:color w:val="000000" w:themeColor="text1" w:themeShade="BF"/>
        </w:rPr>
      </w:pPr>
      <w:r>
        <w:rPr>
          <w:b/>
          <w:color w:val="000000" w:themeColor="text1" w:themeShade="BF"/>
        </w:rPr>
        <w:t>Cursos</w:t>
      </w:r>
    </w:p>
    <w:p w:rsidR="009803B8" w:rsidRDefault="009803B8" w:rsidP="0068261B">
      <w:pPr>
        <w:spacing w:after="0" w:line="240" w:lineRule="auto"/>
        <w:rPr>
          <w:color w:val="000000" w:themeColor="text1" w:themeShade="BF"/>
        </w:rPr>
      </w:pPr>
      <w:r>
        <w:rPr>
          <w:color w:val="000000" w:themeColor="text1" w:themeShade="BF"/>
        </w:rPr>
        <w:t xml:space="preserve">Curso de trabajo en </w:t>
      </w:r>
      <w:proofErr w:type="gramStart"/>
      <w:r>
        <w:rPr>
          <w:color w:val="000000" w:themeColor="text1" w:themeShade="BF"/>
        </w:rPr>
        <w:t xml:space="preserve">equipo </w:t>
      </w:r>
      <w:r w:rsidR="00DF1ACA">
        <w:rPr>
          <w:color w:val="000000" w:themeColor="text1" w:themeShade="BF"/>
        </w:rPr>
        <w:t>.</w:t>
      </w:r>
      <w:bookmarkStart w:id="0" w:name="_GoBack"/>
      <w:bookmarkEnd w:id="0"/>
      <w:proofErr w:type="gramEnd"/>
    </w:p>
    <w:p w:rsidR="009803B8" w:rsidRPr="009803B8" w:rsidRDefault="009803B8" w:rsidP="0068261B">
      <w:pPr>
        <w:spacing w:after="0" w:line="240" w:lineRule="auto"/>
        <w:rPr>
          <w:color w:val="000000" w:themeColor="text1" w:themeShade="BF"/>
        </w:rPr>
      </w:pPr>
      <w:r>
        <w:rPr>
          <w:color w:val="000000" w:themeColor="text1" w:themeShade="BF"/>
        </w:rPr>
        <w:t xml:space="preserve">Curso de </w:t>
      </w:r>
      <w:proofErr w:type="spellStart"/>
      <w:r>
        <w:rPr>
          <w:color w:val="000000" w:themeColor="text1" w:themeShade="BF"/>
        </w:rPr>
        <w:t>Postpago</w:t>
      </w:r>
      <w:proofErr w:type="spellEnd"/>
      <w:r w:rsidR="00DF1ACA">
        <w:rPr>
          <w:color w:val="000000" w:themeColor="text1" w:themeShade="BF"/>
        </w:rPr>
        <w:t>.</w:t>
      </w:r>
    </w:p>
    <w:sectPr w:rsidR="009803B8" w:rsidRPr="009803B8">
      <w:footerReference w:type="default" r:id="rId12"/>
      <w:headerReference w:type="first" r:id="rId13"/>
      <w:type w:val="continuous"/>
      <w:pgSz w:w="11907" w:h="16839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0A0" w:rsidRDefault="00E220A0">
      <w:pPr>
        <w:spacing w:after="0" w:line="240" w:lineRule="auto"/>
      </w:pPr>
      <w:r>
        <w:separator/>
      </w:r>
    </w:p>
  </w:endnote>
  <w:endnote w:type="continuationSeparator" w:id="0">
    <w:p w:rsidR="00E220A0" w:rsidRDefault="00E22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146" w:rsidRDefault="00C51129">
    <w:pPr>
      <w:pStyle w:val="Piedepgina"/>
    </w:pPr>
    <w:r>
      <w:rPr>
        <w:noProof/>
        <w:color w:val="93A299" w:themeColor="accent1"/>
        <w:lang w:val="es-MX" w:eastAsia="es-MX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Fondo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C0146" w:rsidRDefault="00EC014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Fondo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EC0146" w:rsidRDefault="00EC014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  <w:lang w:val="es-MX" w:eastAsia="es-MX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Fondo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C0146" w:rsidRDefault="00EC014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Fondo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" stroked="f" strokeweight="2pt">
              <v:fill opacity="54484f"/>
              <v:textbox inset="2.53903mm,1.2695mm,2.53903mm,1.2695mm">
                <w:txbxContent>
                  <w:p w:rsidR="00EC0146" w:rsidRDefault="00EC014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val="es-MX" w:eastAsia="es-MX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0202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Fondo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C0146" w:rsidRDefault="00EC014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Fondo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" stroked="f" strokeweight=".5pt">
              <v:stroke linestyle="thinThin"/>
              <v:textbox inset="2.53903mm,1.2695mm,2.53903mm,1.2695mm">
                <w:txbxContent>
                  <w:p w:rsidR="00EC0146" w:rsidRDefault="00EC014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val="es-MX"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12486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9963785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F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C0146" w:rsidRDefault="00E220A0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or"/>
                              <w:id w:val="-1660617785"/>
                              <w:placeholder>
                                <w:docPart w:val="6921E31767D042D197078FB1729B547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37874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Arturo De la Torre Quezada</w:t>
                              </w:r>
                            </w:sdtContent>
                          </w:sdt>
                          <w:r w:rsidR="00C51129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C51129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Página </w:t>
                          </w:r>
                          <w:r w:rsidR="00C51129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C51129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>PAGE   \* MERGEFORMAT</w:instrText>
                          </w:r>
                          <w:r w:rsidR="00C51129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0128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C51129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Fecha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" filled="f" stroked="f" strokeweight="2pt">
              <v:textbox inset="0,0,0,0">
                <w:txbxContent>
                  <w:p w:rsidR="00EC0146" w:rsidRDefault="00E220A0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or"/>
                        <w:id w:val="-1660617785"/>
                        <w:placeholder>
                          <w:docPart w:val="6921E31767D042D197078FB1729B5471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E37874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Arturo De la Torre Quezada</w:t>
                        </w:r>
                      </w:sdtContent>
                    </w:sdt>
                    <w:r w:rsidR="00C51129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C51129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Página </w:t>
                    </w:r>
                    <w:r w:rsidR="00C51129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C51129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>PAGE   \* MERGEFORMAT</w:instrText>
                    </w:r>
                    <w:r w:rsidR="00C51129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F20128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C51129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0A0" w:rsidRDefault="00E220A0">
      <w:pPr>
        <w:spacing w:after="0" w:line="240" w:lineRule="auto"/>
      </w:pPr>
      <w:r>
        <w:separator/>
      </w:r>
    </w:p>
  </w:footnote>
  <w:footnote w:type="continuationSeparator" w:id="0">
    <w:p w:rsidR="00E220A0" w:rsidRDefault="00E22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146" w:rsidRDefault="00C51129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48A3F3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ectángulo redondead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3160EED1" id="Rectángulo redondeado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B2792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ángul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4539A8DA" id="Rectángulo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0833DC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ángul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7B5FFD29" id="Rectángulo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80799"/>
    <w:multiLevelType w:val="hybridMultilevel"/>
    <w:tmpl w:val="67A4916E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874"/>
    <w:rsid w:val="0000034E"/>
    <w:rsid w:val="000011DC"/>
    <w:rsid w:val="000B5C2F"/>
    <w:rsid w:val="00161B70"/>
    <w:rsid w:val="00185952"/>
    <w:rsid w:val="001B4E53"/>
    <w:rsid w:val="001C6C33"/>
    <w:rsid w:val="0021780E"/>
    <w:rsid w:val="0025567B"/>
    <w:rsid w:val="003F3902"/>
    <w:rsid w:val="004375E0"/>
    <w:rsid w:val="00484B20"/>
    <w:rsid w:val="004E2691"/>
    <w:rsid w:val="00505205"/>
    <w:rsid w:val="0068261B"/>
    <w:rsid w:val="007072A3"/>
    <w:rsid w:val="008F4599"/>
    <w:rsid w:val="009803B8"/>
    <w:rsid w:val="009D11F8"/>
    <w:rsid w:val="00A25889"/>
    <w:rsid w:val="00B95225"/>
    <w:rsid w:val="00C424AE"/>
    <w:rsid w:val="00C51129"/>
    <w:rsid w:val="00C9267F"/>
    <w:rsid w:val="00CA11C6"/>
    <w:rsid w:val="00CA4A66"/>
    <w:rsid w:val="00CC30A8"/>
    <w:rsid w:val="00CE47D5"/>
    <w:rsid w:val="00D81BC0"/>
    <w:rsid w:val="00DF1ACA"/>
    <w:rsid w:val="00E14322"/>
    <w:rsid w:val="00E220A0"/>
    <w:rsid w:val="00E37874"/>
    <w:rsid w:val="00E452FC"/>
    <w:rsid w:val="00E76B6E"/>
    <w:rsid w:val="00E82BE7"/>
    <w:rsid w:val="00EC0146"/>
    <w:rsid w:val="00EC2D9E"/>
    <w:rsid w:val="00F2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5A1BAE-2FA1-4408-813A-E8C10042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20"/>
    </w:rPr>
  </w:style>
  <w:style w:type="paragraph" w:customStyle="1" w:styleId="Ttulo">
    <w:name w:val="Título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character" w:customStyle="1" w:styleId="TitleChar">
    <w:name w:val="Title Ch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564B3C" w:themeColor="text2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  <w:rPr>
      <w:sz w:val="2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000000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93A299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F543F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sz w:val="21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mbre">
    <w:name w:val="Nombre"/>
    <w:basedOn w:val="Ttulo"/>
    <w:qFormat/>
    <w:rPr>
      <w:b/>
      <w:sz w:val="28"/>
      <w:szCs w:val="28"/>
    </w:rPr>
  </w:style>
  <w:style w:type="paragraph" w:customStyle="1" w:styleId="Subseccin">
    <w:name w:val="Subsección"/>
    <w:basedOn w:val="Ttulo2"/>
    <w:qFormat/>
    <w:pPr>
      <w:spacing w:before="0"/>
    </w:pPr>
    <w:rPr>
      <w:rFonts w:asciiTheme="minorHAnsi" w:hAnsiTheme="minorHAnsi"/>
      <w:color w:val="93A299" w:themeColor="accent1"/>
      <w:sz w:val="21"/>
    </w:rPr>
  </w:style>
  <w:style w:type="paragraph" w:styleId="Listaconvietas">
    <w:name w:val="List Bullet"/>
    <w:basedOn w:val="Normal"/>
    <w:uiPriority w:val="36"/>
    <w:unhideWhenUsed/>
    <w:qFormat/>
    <w:rsid w:val="009803B8"/>
    <w:pPr>
      <w:numPr>
        <w:numId w:val="7"/>
      </w:numPr>
      <w:spacing w:after="180" w:line="264" w:lineRule="auto"/>
    </w:pPr>
    <w:rPr>
      <w:rFonts w:cs="Times New Roman"/>
      <w:kern w:val="24"/>
      <w:sz w:val="24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uro\AppData\Roaming\Microsoft\Plantillas\Curr&#237;culum%20v&#237;tae%20(dise&#241;o%20de%20boticari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210F5A783EE4B5DA90F8C92DCA98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B3278-62F4-462C-8FDB-7F1E7CCB666A}"/>
      </w:docPartPr>
      <w:docPartBody>
        <w:p w:rsidR="00934436" w:rsidRDefault="00AD6ED2">
          <w:pPr>
            <w:pStyle w:val="E210F5A783EE4B5DA90F8C92DCA98B56"/>
          </w:pPr>
          <w:r>
            <w:t>Elija un bloque de creación.</w:t>
          </w:r>
        </w:p>
      </w:docPartBody>
    </w:docPart>
    <w:docPart>
      <w:docPartPr>
        <w:name w:val="6921E31767D042D197078FB1729B5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4379A-30C8-43B3-9590-93194913CD7D}"/>
      </w:docPartPr>
      <w:docPartBody>
        <w:p w:rsidR="00934436" w:rsidRDefault="00AD6ED2">
          <w:pPr>
            <w:pStyle w:val="6921E31767D042D197078FB1729B5471"/>
          </w:pPr>
          <w:r>
            <w:rPr>
              <w:color w:val="A6A6A6" w:themeColor="background1" w:themeShade="A6"/>
              <w:sz w:val="18"/>
              <w:szCs w:val="18"/>
            </w:rPr>
            <w:t>[Escriba su nombre]</w:t>
          </w:r>
        </w:p>
      </w:docPartBody>
    </w:docPart>
    <w:docPart>
      <w:docPartPr>
        <w:name w:val="1BDB2A86620B4D7DB9C8876EEC686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39AEE-A72D-4EED-8790-671EB8675540}"/>
      </w:docPartPr>
      <w:docPartBody>
        <w:p w:rsidR="00934436" w:rsidRDefault="00C533B6" w:rsidP="00C533B6">
          <w:pPr>
            <w:pStyle w:val="1BDB2A86620B4D7DB9C8876EEC6861C4"/>
          </w:pPr>
          <w:r>
            <w:t>[Escriba su nombre]</w:t>
          </w:r>
        </w:p>
      </w:docPartBody>
    </w:docPart>
    <w:docPart>
      <w:docPartPr>
        <w:name w:val="3B47B85633E14EE18D46668ED4DA9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66290-573A-4981-9EA1-035DBC7C2F13}"/>
      </w:docPartPr>
      <w:docPartBody>
        <w:p w:rsidR="00934436" w:rsidRDefault="00C533B6" w:rsidP="00C533B6">
          <w:pPr>
            <w:pStyle w:val="3B47B85633E14EE18D46668ED4DA9F01"/>
          </w:pPr>
          <w:r>
            <w:rPr>
              <w:color w:val="44546A" w:themeColor="text2"/>
            </w:rPr>
            <w:t>[Escriba su dirección]</w:t>
          </w:r>
        </w:p>
      </w:docPartBody>
    </w:docPart>
    <w:docPart>
      <w:docPartPr>
        <w:name w:val="20DE99B2B8D140ACA5C6046F9B112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01EE0-5B1A-4648-B81D-6F6330EB1B3F}"/>
      </w:docPartPr>
      <w:docPartBody>
        <w:p w:rsidR="00934436" w:rsidRDefault="00C533B6" w:rsidP="00C533B6">
          <w:pPr>
            <w:pStyle w:val="20DE99B2B8D140ACA5C6046F9B11271B"/>
          </w:pPr>
          <w:r>
            <w:rPr>
              <w:color w:val="44546A" w:themeColor="text2"/>
            </w:rPr>
            <w:t>[Escriba su número de teléfono]</w:t>
          </w:r>
        </w:p>
      </w:docPartBody>
    </w:docPart>
    <w:docPart>
      <w:docPartPr>
        <w:name w:val="2140EE13DF7F42E19CEAF4536D55D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CAB20-9B05-4E72-90CA-E462B492075C}"/>
      </w:docPartPr>
      <w:docPartBody>
        <w:p w:rsidR="00934436" w:rsidRDefault="00C533B6" w:rsidP="00C533B6">
          <w:pPr>
            <w:pStyle w:val="2140EE13DF7F42E19CEAF4536D55D795"/>
          </w:pPr>
          <w:r>
            <w:rPr>
              <w:color w:val="44546A" w:themeColor="text2"/>
            </w:rPr>
            <w:t>[Escriba su correo electrónico]</w:t>
          </w:r>
        </w:p>
      </w:docPartBody>
    </w:docPart>
    <w:docPart>
      <w:docPartPr>
        <w:name w:val="BC2FF4D0FB74456F8B4F92394F309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7C7B9-1D5F-4049-8659-E0B11AB83630}"/>
      </w:docPartPr>
      <w:docPartBody>
        <w:p w:rsidR="00934436" w:rsidRDefault="00C533B6" w:rsidP="00C533B6">
          <w:pPr>
            <w:pStyle w:val="BC2FF4D0FB74456F8B4F92394F309D7A"/>
          </w:pPr>
          <w:r>
            <w:rPr>
              <w:color w:val="5B9BD5" w:themeColor="accent1"/>
              <w:sz w:val="18"/>
              <w:szCs w:val="18"/>
            </w:rPr>
            <w:t>[Escriba su sitio web]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3B6"/>
    <w:rsid w:val="003716C3"/>
    <w:rsid w:val="00530B7A"/>
    <w:rsid w:val="00670D87"/>
    <w:rsid w:val="008F50E0"/>
    <w:rsid w:val="00934436"/>
    <w:rsid w:val="00AD6ED2"/>
    <w:rsid w:val="00B840D6"/>
    <w:rsid w:val="00C533B6"/>
    <w:rsid w:val="00C63277"/>
    <w:rsid w:val="00C72A76"/>
    <w:rsid w:val="00CE4AC3"/>
    <w:rsid w:val="00D3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210F5A783EE4B5DA90F8C92DCA98B56">
    <w:name w:val="E210F5A783EE4B5DA90F8C92DCA98B56"/>
  </w:style>
  <w:style w:type="paragraph" w:customStyle="1" w:styleId="5B0BFFE6CA404FB7BFF15D1870C732C2">
    <w:name w:val="5B0BFFE6CA404FB7BFF15D1870C732C2"/>
  </w:style>
  <w:style w:type="paragraph" w:customStyle="1" w:styleId="956873F9ABBF4973BBE24885C6517D97">
    <w:name w:val="956873F9ABBF4973BBE24885C6517D97"/>
  </w:style>
  <w:style w:type="paragraph" w:customStyle="1" w:styleId="B1DC3E51C9534D05843552EF896BD76F">
    <w:name w:val="B1DC3E51C9534D05843552EF896BD76F"/>
  </w:style>
  <w:style w:type="paragraph" w:customStyle="1" w:styleId="BFA013851947454E8842BED7B3EE0113">
    <w:name w:val="BFA013851947454E8842BED7B3EE0113"/>
  </w:style>
  <w:style w:type="paragraph" w:customStyle="1" w:styleId="8C307B0374624933AD00E71D85C8B0F6">
    <w:name w:val="8C307B0374624933AD00E71D85C8B0F6"/>
  </w:style>
  <w:style w:type="paragraph" w:customStyle="1" w:styleId="85C6DDABA67E40EBBE847D3F79FAF595">
    <w:name w:val="85C6DDABA67E40EBBE847D3F79FAF595"/>
  </w:style>
  <w:style w:type="paragraph" w:customStyle="1" w:styleId="1DB1129C8AFC421898F96FC890F20AF5">
    <w:name w:val="1DB1129C8AFC421898F96FC890F20AF5"/>
  </w:style>
  <w:style w:type="paragraph" w:customStyle="1" w:styleId="66C4AC7542D247178CE48DA521A1EAC5">
    <w:name w:val="66C4AC7542D247178CE48DA521A1EAC5"/>
  </w:style>
  <w:style w:type="paragraph" w:customStyle="1" w:styleId="BDEF47BA215F49A88A291709EEE70158">
    <w:name w:val="BDEF47BA215F49A88A291709EEE70158"/>
  </w:style>
  <w:style w:type="paragraph" w:customStyle="1" w:styleId="2BFC6C68F09144C7BA3E2F6B1BB1CEEE">
    <w:name w:val="2BFC6C68F09144C7BA3E2F6B1BB1CEEE"/>
  </w:style>
  <w:style w:type="paragraph" w:customStyle="1" w:styleId="708B948F21AF400D80CF4646D9BA2199">
    <w:name w:val="708B948F21AF400D80CF4646D9BA2199"/>
  </w:style>
  <w:style w:type="paragraph" w:customStyle="1" w:styleId="056346F9DBC9490DBE69F5D06D9A06A2">
    <w:name w:val="056346F9DBC9490DBE69F5D06D9A06A2"/>
  </w:style>
  <w:style w:type="paragraph" w:customStyle="1" w:styleId="EA4293F2012843D89BAE27CAE817BCA2">
    <w:name w:val="EA4293F2012843D89BAE27CAE817BCA2"/>
  </w:style>
  <w:style w:type="paragraph" w:customStyle="1" w:styleId="D78FE9383DF04457B124D4E2C06CDA14">
    <w:name w:val="D78FE9383DF04457B124D4E2C06CDA14"/>
  </w:style>
  <w:style w:type="paragraph" w:customStyle="1" w:styleId="FE29D875610E415EA4CE46B81B36D35E">
    <w:name w:val="FE29D875610E415EA4CE46B81B36D35E"/>
  </w:style>
  <w:style w:type="paragraph" w:customStyle="1" w:styleId="14B6D85818AC4F1EB292B1B22FEF75C7">
    <w:name w:val="14B6D85818AC4F1EB292B1B22FEF75C7"/>
  </w:style>
  <w:style w:type="paragraph" w:customStyle="1" w:styleId="9137C3C29D2344009B4EECA02F782E66">
    <w:name w:val="9137C3C29D2344009B4EECA02F782E66"/>
  </w:style>
  <w:style w:type="paragraph" w:customStyle="1" w:styleId="4246F8F58ABA4828B9B660DEFCDF0289">
    <w:name w:val="4246F8F58ABA4828B9B660DEFCDF0289"/>
  </w:style>
  <w:style w:type="paragraph" w:customStyle="1" w:styleId="6921E31767D042D197078FB1729B5471">
    <w:name w:val="6921E31767D042D197078FB1729B5471"/>
  </w:style>
  <w:style w:type="paragraph" w:customStyle="1" w:styleId="1BDB2A86620B4D7DB9C8876EEC6861C4">
    <w:name w:val="1BDB2A86620B4D7DB9C8876EEC6861C4"/>
    <w:rsid w:val="00C533B6"/>
  </w:style>
  <w:style w:type="paragraph" w:customStyle="1" w:styleId="3B47B85633E14EE18D46668ED4DA9F01">
    <w:name w:val="3B47B85633E14EE18D46668ED4DA9F01"/>
    <w:rsid w:val="00C533B6"/>
  </w:style>
  <w:style w:type="paragraph" w:customStyle="1" w:styleId="20DE99B2B8D140ACA5C6046F9B11271B">
    <w:name w:val="20DE99B2B8D140ACA5C6046F9B11271B"/>
    <w:rsid w:val="00C533B6"/>
  </w:style>
  <w:style w:type="paragraph" w:customStyle="1" w:styleId="2140EE13DF7F42E19CEAF4536D55D795">
    <w:name w:val="2140EE13DF7F42E19CEAF4536D55D795"/>
    <w:rsid w:val="00C533B6"/>
  </w:style>
  <w:style w:type="paragraph" w:customStyle="1" w:styleId="BC2FF4D0FB74456F8B4F92394F309D7A">
    <w:name w:val="BC2FF4D0FB74456F8B4F92394F309D7A"/>
    <w:rsid w:val="00C533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 </CompanyAddress>
  <CompanyPhone>3310153121</CompanyPhone>
  <CompanyFax/>
  <CompanyEmail>arturodlt83@gmail.com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9B7DA51-31E9-4874-A3C1-1BA48964E4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2ADDE8-07E4-4C4F-AA1F-D8312C93B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(diseño de boticario).dotx</Template>
  <TotalTime>26</TotalTime>
  <Pages>2</Pages>
  <Words>217</Words>
  <Characters>1198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 De la Torre Quezada</dc:creator>
  <cp:keywords/>
  <cp:lastModifiedBy>Arturo</cp:lastModifiedBy>
  <cp:revision>21</cp:revision>
  <dcterms:created xsi:type="dcterms:W3CDTF">2015-08-13T16:00:00Z</dcterms:created>
  <dcterms:modified xsi:type="dcterms:W3CDTF">2017-04-01T08:43:00Z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TC018408479991</vt:lpwstr>
  </property>
</Properties>
</file>